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B824F" w14:textId="77777777" w:rsidR="00EC49FE" w:rsidRPr="009A2E3B" w:rsidRDefault="00357BA1" w:rsidP="0039084B">
      <w:pPr>
        <w:pStyle w:val="Title"/>
        <w:rPr>
          <w:lang w:val="pt-BR"/>
        </w:rPr>
      </w:pPr>
      <w:r>
        <w:rPr>
          <w:lang w:val="pt-BR"/>
        </w:rPr>
        <w:t>R</w:t>
      </w:r>
      <w:r w:rsidR="009A2E3B">
        <w:rPr>
          <w:lang w:val="pt-BR"/>
        </w:rPr>
        <w:t xml:space="preserve">elatório </w:t>
      </w:r>
      <w:r>
        <w:rPr>
          <w:lang w:val="pt-BR"/>
        </w:rPr>
        <w:t>d</w:t>
      </w:r>
      <w:r w:rsidR="009A2E3B">
        <w:rPr>
          <w:lang w:val="pt-BR"/>
        </w:rPr>
        <w:t>o trabalho T1 (Os Macaquinhos)</w:t>
      </w:r>
    </w:p>
    <w:p w14:paraId="10D30118" w14:textId="77777777" w:rsidR="00EC49FE" w:rsidRPr="0039084B" w:rsidRDefault="00357BA1" w:rsidP="0039084B">
      <w:pPr>
        <w:pStyle w:val="Author"/>
        <w:rPr>
          <w:lang w:val="pt-BR"/>
        </w:rPr>
      </w:pPr>
      <w:r>
        <w:rPr>
          <w:lang w:val="pt-BR"/>
        </w:rPr>
        <w:t>Felipe Freitas e</w:t>
      </w:r>
      <w:r w:rsidR="009A2E3B">
        <w:rPr>
          <w:lang w:val="pt-BR"/>
        </w:rPr>
        <w:t xml:space="preserve"> </w:t>
      </w:r>
      <w:r>
        <w:rPr>
          <w:lang w:val="pt-BR"/>
        </w:rPr>
        <w:t>Luiza Heller</w:t>
      </w:r>
    </w:p>
    <w:p w14:paraId="09DDBAE2" w14:textId="77777777" w:rsidR="00EC49FE" w:rsidRPr="003C25DE" w:rsidRDefault="009A2E3B" w:rsidP="003C25DE">
      <w:pPr>
        <w:spacing w:before="240"/>
        <w:jc w:val="center"/>
        <w:rPr>
          <w:rStyle w:val="AddressChar"/>
        </w:rPr>
      </w:pPr>
      <w:r>
        <w:rPr>
          <w:rStyle w:val="AddressChar"/>
        </w:rPr>
        <w:t>PUCRS</w:t>
      </w:r>
    </w:p>
    <w:p w14:paraId="1A571651" w14:textId="77777777" w:rsidR="00EC49FE" w:rsidRPr="00676E05" w:rsidRDefault="00EC49FE" w:rsidP="00357BA1">
      <w:pPr>
        <w:pStyle w:val="Abstract"/>
        <w:ind w:left="0"/>
      </w:pPr>
    </w:p>
    <w:p w14:paraId="19FFED55" w14:textId="77777777" w:rsidR="00EC49FE" w:rsidRPr="009A2E3B" w:rsidRDefault="00EC49FE" w:rsidP="00EE70EF">
      <w:pPr>
        <w:pStyle w:val="Heading1"/>
        <w:rPr>
          <w:lang w:val="pt-BR"/>
        </w:rPr>
      </w:pPr>
      <w:r w:rsidRPr="009A2E3B">
        <w:rPr>
          <w:lang w:val="pt-BR"/>
        </w:rPr>
        <w:t xml:space="preserve">1. </w:t>
      </w:r>
      <w:r w:rsidR="009A2E3B" w:rsidRPr="009A2E3B">
        <w:rPr>
          <w:lang w:val="pt-BR"/>
        </w:rPr>
        <w:t>Introdução</w:t>
      </w:r>
    </w:p>
    <w:p w14:paraId="0A40896F" w14:textId="00266281" w:rsidR="00032DD0" w:rsidRDefault="00126460">
      <w:pPr>
        <w:rPr>
          <w:lang w:val="pt-BR"/>
        </w:rPr>
      </w:pPr>
      <w:r>
        <w:rPr>
          <w:lang w:val="pt-BR"/>
        </w:rPr>
        <w:tab/>
      </w:r>
      <w:r w:rsidR="00A53D53">
        <w:rPr>
          <w:lang w:val="pt-BR"/>
        </w:rPr>
        <w:t>Neste trabalho, o objetivo era ajudar meu primo antropólogo explorador da selva que havia observado diversos macacos por um longo periodo de tempo, e percebido um dos jogos que eles realizavam. O jogo em questão era uma troca de cocos entre muitos macacos contendo uma quantidade par ou impar de pedrinhas e, ao final do jogo, o macaco que tivesse mais cocos seria eleito o campeão do bando por uma semana.</w:t>
      </w:r>
      <w:r w:rsidR="00A53D53">
        <w:rPr>
          <w:lang w:val="pt-BR"/>
        </w:rPr>
        <w:tab/>
      </w:r>
    </w:p>
    <w:p w14:paraId="68E51999" w14:textId="77777777" w:rsidR="00032DD0" w:rsidRPr="009A2E3B" w:rsidRDefault="00032DD0">
      <w:pPr>
        <w:rPr>
          <w:lang w:val="pt-BR"/>
        </w:rPr>
      </w:pPr>
    </w:p>
    <w:p w14:paraId="3813FE37" w14:textId="77777777" w:rsidR="00EC49FE" w:rsidRPr="009A2E3B" w:rsidRDefault="00EC49FE" w:rsidP="00603861">
      <w:pPr>
        <w:pStyle w:val="Heading1"/>
        <w:rPr>
          <w:lang w:val="pt-BR"/>
        </w:rPr>
      </w:pPr>
      <w:r w:rsidRPr="009A2E3B">
        <w:rPr>
          <w:lang w:val="pt-BR"/>
        </w:rPr>
        <w:t xml:space="preserve">2. </w:t>
      </w:r>
      <w:r w:rsidR="009A2E3B" w:rsidRPr="009A2E3B">
        <w:rPr>
          <w:lang w:val="pt-BR"/>
        </w:rPr>
        <w:t>O problema</w:t>
      </w:r>
    </w:p>
    <w:p w14:paraId="0DBA6FD5" w14:textId="1C58AF03" w:rsidR="00403C19" w:rsidRDefault="00566477" w:rsidP="00032DD0">
      <w:pPr>
        <w:rPr>
          <w:lang w:val="pt-BR"/>
        </w:rPr>
      </w:pPr>
      <w:r>
        <w:rPr>
          <w:lang w:val="pt-BR"/>
        </w:rPr>
        <w:tab/>
      </w:r>
      <w:r w:rsidR="00403C19" w:rsidRPr="00403C19">
        <w:rPr>
          <w:lang w:val="pt-BR"/>
        </w:rPr>
        <w:t>O problema resolvido foi o de descobrir, ao final de diversas rodadas em que múltiplos macacos cada um com muitos cocos e ainda mais pedrinhas, qual macaco terminava o jogo com mais cocos. Isto é algo praticamente impossível de um ser humano contar, então um programa que possa fazer essa análise em no menor tempo possível é algo muito útil para os pesquisadores.</w:t>
      </w:r>
    </w:p>
    <w:p w14:paraId="0E05B4FE" w14:textId="77777777" w:rsidR="00403C19" w:rsidRDefault="00403C19" w:rsidP="00032DD0">
      <w:pPr>
        <w:rPr>
          <w:lang w:val="pt-BR"/>
        </w:rPr>
      </w:pPr>
    </w:p>
    <w:p w14:paraId="7F3A3527" w14:textId="77777777" w:rsidR="00EC49FE" w:rsidRPr="009A2E3B" w:rsidRDefault="00603861" w:rsidP="00603861">
      <w:pPr>
        <w:pStyle w:val="Heading1"/>
        <w:rPr>
          <w:lang w:val="pt-BR"/>
        </w:rPr>
      </w:pPr>
      <w:r w:rsidRPr="009A2E3B">
        <w:rPr>
          <w:lang w:val="pt-BR"/>
        </w:rPr>
        <w:t>3</w:t>
      </w:r>
      <w:r w:rsidR="00EC49FE" w:rsidRPr="009A2E3B">
        <w:rPr>
          <w:lang w:val="pt-BR"/>
        </w:rPr>
        <w:t xml:space="preserve">. </w:t>
      </w:r>
      <w:r w:rsidR="009A2E3B" w:rsidRPr="009A2E3B">
        <w:rPr>
          <w:lang w:val="pt-BR"/>
        </w:rPr>
        <w:t>Processo de solucao</w:t>
      </w:r>
    </w:p>
    <w:p w14:paraId="77162249" w14:textId="34B2B635" w:rsidR="00A844B9" w:rsidRDefault="00566477">
      <w:pPr>
        <w:rPr>
          <w:lang w:val="pt-BR"/>
        </w:rPr>
      </w:pPr>
      <w:r>
        <w:rPr>
          <w:lang w:val="pt-BR"/>
        </w:rPr>
        <w:tab/>
      </w:r>
      <w:r w:rsidR="00A844B9">
        <w:rPr>
          <w:lang w:val="pt-BR"/>
        </w:rPr>
        <w:t>Para resolver o problema, o primeiro passo lógico é ler o arquivo com os macacos em questão</w:t>
      </w:r>
      <w:r w:rsidR="00FB4467">
        <w:rPr>
          <w:lang w:val="pt-BR"/>
        </w:rPr>
        <w:t xml:space="preserve"> e interpretá-lo</w:t>
      </w:r>
      <w:r w:rsidR="0052066E">
        <w:rPr>
          <w:lang w:val="pt-BR"/>
        </w:rPr>
        <w:t>.</w:t>
      </w:r>
      <w:r w:rsidR="00A844B9">
        <w:rPr>
          <w:lang w:val="pt-BR"/>
        </w:rPr>
        <w:t xml:space="preserve"> </w:t>
      </w:r>
      <w:r w:rsidR="0052066E">
        <w:rPr>
          <w:lang w:val="pt-BR"/>
        </w:rPr>
        <w:t>E</w:t>
      </w:r>
      <w:r w:rsidR="00A844B9">
        <w:rPr>
          <w:lang w:val="pt-BR"/>
        </w:rPr>
        <w:t>ntão o programa começa lendo o arquivo definido (ou todos na pasta de testes) e</w:t>
      </w:r>
      <w:r w:rsidR="00FB4467">
        <w:rPr>
          <w:lang w:val="pt-BR"/>
        </w:rPr>
        <w:t xml:space="preserve"> precisa entender duas coisas: a quantidade de rodadas do jogo, e as informações de cada macacão. Para o primeiro</w:t>
      </w:r>
      <w:r w:rsidR="0052066E">
        <w:rPr>
          <w:lang w:val="pt-BR"/>
        </w:rPr>
        <w:t>:</w:t>
      </w:r>
      <w:r w:rsidR="00FB4467">
        <w:rPr>
          <w:lang w:val="pt-BR"/>
        </w:rPr>
        <w:t xml:space="preserve"> </w:t>
      </w:r>
      <w:r w:rsidR="009E1702">
        <w:rPr>
          <w:lang w:val="pt-BR"/>
        </w:rPr>
        <w:t xml:space="preserve">basta ler a segunda palavra (considerando uma palavra por espaço) da primeira linha como um </w:t>
      </w:r>
      <w:r w:rsidR="006871FA">
        <w:rPr>
          <w:lang w:val="pt-BR"/>
        </w:rPr>
        <w:t>número</w:t>
      </w:r>
      <w:r w:rsidR="009E1702">
        <w:rPr>
          <w:lang w:val="pt-BR"/>
        </w:rPr>
        <w:t xml:space="preserve">, e para as informações de cada macaco, dividimos </w:t>
      </w:r>
      <w:r w:rsidR="006871FA">
        <w:rPr>
          <w:lang w:val="pt-BR"/>
        </w:rPr>
        <w:t>a linha de cada macaco, que tem o formato:</w:t>
      </w:r>
    </w:p>
    <w:p w14:paraId="272E33F2" w14:textId="77777777" w:rsidR="006871FA" w:rsidRPr="006871FA" w:rsidRDefault="006871FA" w:rsidP="006871FA">
      <w:pPr>
        <w:shd w:val="clear" w:color="auto" w:fill="1E1E1E"/>
        <w:tabs>
          <w:tab w:val="clear" w:pos="720"/>
        </w:tabs>
        <w:spacing w:before="0" w:line="330" w:lineRule="atLeast"/>
        <w:jc w:val="left"/>
        <w:rPr>
          <w:rFonts w:ascii="Consolas" w:hAnsi="Consolas"/>
          <w:color w:val="D4D4D4"/>
          <w:szCs w:val="24"/>
          <w:lang w:val="pt-BR" w:eastAsia="en-US"/>
        </w:rPr>
      </w:pPr>
      <w:r w:rsidRPr="006871FA">
        <w:rPr>
          <w:rFonts w:ascii="Consolas" w:hAnsi="Consolas"/>
          <w:color w:val="6A9955"/>
          <w:szCs w:val="24"/>
          <w:lang w:val="pt-BR" w:eastAsia="en-US"/>
        </w:rPr>
        <w:t>Macaco {id} par -&gt; {evenTarget} impar -&gt; {oddTarget} : {coconutAmount} : {stoneAmount} {stoneAmount} {stoneAmount}</w:t>
      </w:r>
    </w:p>
    <w:p w14:paraId="328B9445" w14:textId="2FDD3047" w:rsidR="006871FA" w:rsidRDefault="00566477">
      <w:pPr>
        <w:rPr>
          <w:lang w:val="pt-BR"/>
        </w:rPr>
      </w:pPr>
      <w:r>
        <w:rPr>
          <w:lang w:val="pt-BR"/>
        </w:rPr>
        <w:tab/>
      </w:r>
      <w:r w:rsidR="006871FA">
        <w:rPr>
          <w:lang w:val="pt-BR"/>
        </w:rPr>
        <w:t>A partir desse formato, como sabemos que todos os macacos têm esse formato, separamos inicialmente a linha pelo “ : “, e temos um vetor com 3 posições resultantes:</w:t>
      </w:r>
    </w:p>
    <w:p w14:paraId="2FC3EE3D" w14:textId="77777777" w:rsidR="006871FA" w:rsidRPr="006871FA" w:rsidRDefault="006871FA" w:rsidP="006871FA">
      <w:pPr>
        <w:shd w:val="clear" w:color="auto" w:fill="1E1E1E"/>
        <w:tabs>
          <w:tab w:val="clear" w:pos="720"/>
        </w:tabs>
        <w:spacing w:before="0" w:line="330" w:lineRule="atLeast"/>
        <w:jc w:val="left"/>
        <w:rPr>
          <w:rFonts w:ascii="Consolas" w:hAnsi="Consolas"/>
          <w:color w:val="D4D4D4"/>
          <w:szCs w:val="24"/>
          <w:lang w:val="pt-BR" w:eastAsia="en-US"/>
        </w:rPr>
      </w:pPr>
      <w:r>
        <w:rPr>
          <w:rFonts w:ascii="Consolas" w:hAnsi="Consolas"/>
          <w:color w:val="6A9955"/>
          <w:szCs w:val="24"/>
          <w:lang w:val="pt-BR" w:eastAsia="en-US"/>
        </w:rPr>
        <w:t>0:</w:t>
      </w:r>
      <w:r w:rsidRPr="006871FA">
        <w:rPr>
          <w:rFonts w:ascii="Consolas" w:hAnsi="Consolas"/>
          <w:color w:val="6A9955"/>
          <w:szCs w:val="24"/>
          <w:lang w:val="pt-BR" w:eastAsia="en-US"/>
        </w:rPr>
        <w:t>    Macaco {id} par -&gt; {evenTarget} impar -&gt; {oddTarget}</w:t>
      </w:r>
    </w:p>
    <w:p w14:paraId="0A976577" w14:textId="77777777" w:rsidR="006871FA" w:rsidRPr="0052066E" w:rsidRDefault="006871FA" w:rsidP="006871FA">
      <w:pPr>
        <w:shd w:val="clear" w:color="auto" w:fill="1E1E1E"/>
        <w:tabs>
          <w:tab w:val="clear" w:pos="720"/>
        </w:tabs>
        <w:spacing w:before="0" w:line="330" w:lineRule="atLeast"/>
        <w:jc w:val="left"/>
        <w:rPr>
          <w:rFonts w:ascii="Consolas" w:hAnsi="Consolas"/>
          <w:color w:val="D4D4D4"/>
          <w:szCs w:val="24"/>
          <w:lang w:val="pt-BR" w:eastAsia="en-US"/>
        </w:rPr>
      </w:pPr>
      <w:r w:rsidRPr="0052066E">
        <w:rPr>
          <w:rFonts w:ascii="Consolas" w:hAnsi="Consolas"/>
          <w:color w:val="6A9955"/>
          <w:szCs w:val="24"/>
          <w:lang w:val="pt-BR" w:eastAsia="en-US"/>
        </w:rPr>
        <w:t>1:    { coconutAmount }</w:t>
      </w:r>
    </w:p>
    <w:p w14:paraId="6D1C4EC2" w14:textId="77777777" w:rsidR="006871FA" w:rsidRPr="0052066E" w:rsidRDefault="006871FA" w:rsidP="006871FA">
      <w:pPr>
        <w:shd w:val="clear" w:color="auto" w:fill="1E1E1E"/>
        <w:tabs>
          <w:tab w:val="clear" w:pos="720"/>
        </w:tabs>
        <w:spacing w:before="0" w:line="330" w:lineRule="atLeast"/>
        <w:jc w:val="left"/>
        <w:rPr>
          <w:rFonts w:ascii="Consolas" w:hAnsi="Consolas"/>
          <w:color w:val="D4D4D4"/>
          <w:szCs w:val="24"/>
          <w:lang w:val="pt-BR" w:eastAsia="en-US"/>
        </w:rPr>
      </w:pPr>
      <w:r w:rsidRPr="0052066E">
        <w:rPr>
          <w:rFonts w:ascii="Consolas" w:hAnsi="Consolas"/>
          <w:color w:val="6A9955"/>
          <w:szCs w:val="24"/>
          <w:lang w:val="pt-BR" w:eastAsia="en-US"/>
        </w:rPr>
        <w:t>2:    {stoneAmount} {stoneAmount} {stoneAmount}</w:t>
      </w:r>
    </w:p>
    <w:p w14:paraId="72066215" w14:textId="1FEB2C5D" w:rsidR="00506E87" w:rsidRDefault="00566477">
      <w:pPr>
        <w:rPr>
          <w:lang w:val="pt-BR"/>
        </w:rPr>
      </w:pPr>
      <w:r>
        <w:rPr>
          <w:lang w:val="pt-BR"/>
        </w:rPr>
        <w:tab/>
      </w:r>
      <w:r w:rsidR="006871FA" w:rsidRPr="006871FA">
        <w:rPr>
          <w:lang w:val="pt-BR"/>
        </w:rPr>
        <w:t>A</w:t>
      </w:r>
      <w:r w:rsidR="006871FA">
        <w:rPr>
          <w:lang w:val="pt-BR"/>
        </w:rPr>
        <w:t xml:space="preserve"> quantidade total de cocos de cada macaco é simplesmente a segunda posição, e depois para distribuir em questão da paridade basta </w:t>
      </w:r>
      <w:r w:rsidR="00506E87">
        <w:rPr>
          <w:lang w:val="pt-BR"/>
        </w:rPr>
        <w:t>iterar sobre a terceira posição e verificar</w:t>
      </w:r>
      <w:r w:rsidR="0052066E">
        <w:rPr>
          <w:lang w:val="pt-BR"/>
        </w:rPr>
        <w:t>:</w:t>
      </w:r>
      <w:r w:rsidR="00506E87">
        <w:rPr>
          <w:lang w:val="pt-BR"/>
        </w:rPr>
        <w:t xml:space="preserve"> caso seja um número par, soma um no total de cocos pares desse macaco. Ao final, subtrai-se do total da posição 1 o total de cocos pares.</w:t>
      </w:r>
    </w:p>
    <w:p w14:paraId="79EDB856" w14:textId="1F3C7E33" w:rsidR="00506E87" w:rsidRDefault="00566477">
      <w:pPr>
        <w:rPr>
          <w:lang w:val="pt-BR"/>
        </w:rPr>
      </w:pPr>
      <w:r>
        <w:rPr>
          <w:lang w:val="pt-BR"/>
        </w:rPr>
        <w:lastRenderedPageBreak/>
        <w:tab/>
      </w:r>
      <w:r w:rsidR="00506E87">
        <w:rPr>
          <w:lang w:val="pt-BR"/>
        </w:rPr>
        <w:t>Agora, sobre a linha dos alvos</w:t>
      </w:r>
      <w:r w:rsidR="00E14DFF">
        <w:rPr>
          <w:lang w:val="pt-BR"/>
        </w:rPr>
        <w:t xml:space="preserve"> e id</w:t>
      </w:r>
      <w:r w:rsidR="00506E87">
        <w:rPr>
          <w:lang w:val="pt-BR"/>
        </w:rPr>
        <w:t xml:space="preserve"> d</w:t>
      </w:r>
      <w:r w:rsidR="00E14DFF">
        <w:rPr>
          <w:lang w:val="pt-BR"/>
        </w:rPr>
        <w:t>e cada</w:t>
      </w:r>
      <w:r w:rsidR="00506E87">
        <w:rPr>
          <w:lang w:val="pt-BR"/>
        </w:rPr>
        <w:t xml:space="preserve"> macaco</w:t>
      </w:r>
      <w:r w:rsidR="00881DDA">
        <w:rPr>
          <w:lang w:val="pt-BR"/>
        </w:rPr>
        <w:t>, dividimos ela em “ -&gt; “, tendo como resultado também um vetor de 3 posições:</w:t>
      </w:r>
    </w:p>
    <w:p w14:paraId="2FC5AD0F" w14:textId="77777777" w:rsidR="00881DDA" w:rsidRPr="00881DDA" w:rsidRDefault="00881DDA" w:rsidP="00881DDA">
      <w:pPr>
        <w:shd w:val="clear" w:color="auto" w:fill="1E1E1E"/>
        <w:tabs>
          <w:tab w:val="clear" w:pos="720"/>
        </w:tabs>
        <w:spacing w:before="0" w:line="330" w:lineRule="atLeast"/>
        <w:jc w:val="left"/>
        <w:rPr>
          <w:rFonts w:ascii="Consolas" w:hAnsi="Consolas"/>
          <w:color w:val="D4D4D4"/>
          <w:szCs w:val="24"/>
          <w:lang w:val="pt-BR" w:eastAsia="en-US"/>
        </w:rPr>
      </w:pPr>
      <w:r>
        <w:rPr>
          <w:rFonts w:ascii="Consolas" w:hAnsi="Consolas"/>
          <w:color w:val="6A9955"/>
          <w:szCs w:val="24"/>
          <w:lang w:val="pt-BR" w:eastAsia="en-US"/>
        </w:rPr>
        <w:t xml:space="preserve">0:        </w:t>
      </w:r>
      <w:r w:rsidRPr="00881DDA">
        <w:rPr>
          <w:rFonts w:ascii="Consolas" w:hAnsi="Consolas"/>
          <w:color w:val="6A9955"/>
          <w:szCs w:val="24"/>
          <w:lang w:val="pt-BR" w:eastAsia="en-US"/>
        </w:rPr>
        <w:t>Macaco {id} par</w:t>
      </w:r>
    </w:p>
    <w:p w14:paraId="4D8CEEFE" w14:textId="77777777" w:rsidR="00881DDA" w:rsidRPr="00881DDA" w:rsidRDefault="00881DDA" w:rsidP="00881DDA">
      <w:pPr>
        <w:shd w:val="clear" w:color="auto" w:fill="1E1E1E"/>
        <w:tabs>
          <w:tab w:val="clear" w:pos="720"/>
        </w:tabs>
        <w:spacing w:before="0" w:line="330" w:lineRule="atLeast"/>
        <w:jc w:val="left"/>
        <w:rPr>
          <w:rFonts w:ascii="Consolas" w:hAnsi="Consolas"/>
          <w:color w:val="D4D4D4"/>
          <w:szCs w:val="24"/>
          <w:lang w:val="pt-BR" w:eastAsia="en-US"/>
        </w:rPr>
      </w:pPr>
      <w:r>
        <w:rPr>
          <w:rFonts w:ascii="Consolas" w:hAnsi="Consolas"/>
          <w:color w:val="6A9955"/>
          <w:szCs w:val="24"/>
          <w:lang w:val="pt-BR" w:eastAsia="en-US"/>
        </w:rPr>
        <w:t>1:</w:t>
      </w:r>
      <w:r w:rsidRPr="00881DDA">
        <w:rPr>
          <w:rFonts w:ascii="Consolas" w:hAnsi="Consolas"/>
          <w:color w:val="6A9955"/>
          <w:szCs w:val="24"/>
          <w:lang w:val="pt-BR" w:eastAsia="en-US"/>
        </w:rPr>
        <w:t xml:space="preserve">       </w:t>
      </w:r>
      <w:r>
        <w:rPr>
          <w:rFonts w:ascii="Consolas" w:hAnsi="Consolas"/>
          <w:color w:val="6A9955"/>
          <w:szCs w:val="24"/>
          <w:lang w:val="pt-BR" w:eastAsia="en-US"/>
        </w:rPr>
        <w:t xml:space="preserve"> </w:t>
      </w:r>
      <w:r w:rsidRPr="00881DDA">
        <w:rPr>
          <w:rFonts w:ascii="Consolas" w:hAnsi="Consolas"/>
          <w:color w:val="6A9955"/>
          <w:szCs w:val="24"/>
          <w:lang w:val="pt-BR" w:eastAsia="en-US"/>
        </w:rPr>
        <w:t>{evenTarget} impar</w:t>
      </w:r>
    </w:p>
    <w:p w14:paraId="32B9583F" w14:textId="77777777" w:rsidR="00881DDA" w:rsidRPr="00881DDA" w:rsidRDefault="00881DDA" w:rsidP="00881DDA">
      <w:pPr>
        <w:shd w:val="clear" w:color="auto" w:fill="1E1E1E"/>
        <w:tabs>
          <w:tab w:val="clear" w:pos="720"/>
        </w:tabs>
        <w:spacing w:before="0" w:line="330" w:lineRule="atLeast"/>
        <w:jc w:val="left"/>
        <w:rPr>
          <w:rFonts w:ascii="Consolas" w:hAnsi="Consolas"/>
          <w:color w:val="D4D4D4"/>
          <w:szCs w:val="24"/>
          <w:lang w:val="pt-BR" w:eastAsia="en-US"/>
        </w:rPr>
      </w:pPr>
      <w:r>
        <w:rPr>
          <w:rFonts w:ascii="Consolas" w:hAnsi="Consolas"/>
          <w:color w:val="6A9955"/>
          <w:szCs w:val="24"/>
          <w:lang w:val="pt-BR" w:eastAsia="en-US"/>
        </w:rPr>
        <w:t>2:</w:t>
      </w:r>
      <w:r w:rsidRPr="00881DDA">
        <w:rPr>
          <w:rFonts w:ascii="Consolas" w:hAnsi="Consolas"/>
          <w:color w:val="6A9955"/>
          <w:szCs w:val="24"/>
          <w:lang w:val="pt-BR" w:eastAsia="en-US"/>
        </w:rPr>
        <w:t>        {oddTarget}</w:t>
      </w:r>
    </w:p>
    <w:p w14:paraId="0B7B37CA" w14:textId="6EC231C8" w:rsidR="00881DDA" w:rsidRDefault="00566477">
      <w:pPr>
        <w:rPr>
          <w:lang w:val="pt-BR"/>
        </w:rPr>
      </w:pPr>
      <w:r>
        <w:rPr>
          <w:lang w:val="pt-BR"/>
        </w:rPr>
        <w:tab/>
      </w:r>
      <w:r w:rsidR="00E14DFF">
        <w:rPr>
          <w:lang w:val="pt-BR"/>
        </w:rPr>
        <w:t xml:space="preserve">Novamente, temos </w:t>
      </w:r>
      <w:r w:rsidR="00630686">
        <w:rPr>
          <w:lang w:val="pt-BR"/>
        </w:rPr>
        <w:t>um caso que já é o resultado que queremos (oddTarget), e só precisamos converter, e depois pegamos as posições 2 e 1 respectivamente das posições 0 e 1 do vetor, separando assim o id e o alvo par.</w:t>
      </w:r>
    </w:p>
    <w:p w14:paraId="1117FE20" w14:textId="2AFCBBE5" w:rsidR="00630686" w:rsidRDefault="00566477">
      <w:pPr>
        <w:rPr>
          <w:lang w:val="pt-BR"/>
        </w:rPr>
      </w:pPr>
      <w:r>
        <w:rPr>
          <w:lang w:val="pt-BR"/>
        </w:rPr>
        <w:tab/>
      </w:r>
      <w:r w:rsidR="00630686">
        <w:rPr>
          <w:lang w:val="pt-BR"/>
        </w:rPr>
        <w:t>Com tudo isso separado, podemos montar nosso macaco e repetir para todas as próximas linhas(macacos) do arquivo.</w:t>
      </w:r>
    </w:p>
    <w:p w14:paraId="607CDEE0" w14:textId="3CC10BF2" w:rsidR="00630686" w:rsidRDefault="00566477">
      <w:pPr>
        <w:rPr>
          <w:lang w:val="pt-BR"/>
        </w:rPr>
      </w:pPr>
      <w:r>
        <w:rPr>
          <w:lang w:val="pt-BR"/>
        </w:rPr>
        <w:tab/>
      </w:r>
      <w:r w:rsidR="00630686">
        <w:rPr>
          <w:lang w:val="pt-BR"/>
        </w:rPr>
        <w:t>Finalizada a leitura do arquivo, criamos um laço que se repete uma quantidade de vezes igual ao número de rodadas lidas na primeira linha do arquivo, e passamos por todos os macacos separados anteriormente. Para cada macaco, separamos seus alvos par e impar (que são um número equivalente a uma posição na lista de macacos) e convertemos em macaco, para passar adiante para a função “throwCoconuts” do macaco em questão. Em seguida, ele passa todos seus cocos pares para o alvo par e todos os cocos impares para o alvo impar, e tem todos seus cocos zerados, dando inicio a vez do próximo macaco.</w:t>
      </w:r>
    </w:p>
    <w:p w14:paraId="317F1BA1" w14:textId="54F40EE4" w:rsidR="00EC49FE" w:rsidRDefault="00566477">
      <w:pPr>
        <w:rPr>
          <w:lang w:val="pt-BR"/>
        </w:rPr>
      </w:pPr>
      <w:r>
        <w:rPr>
          <w:lang w:val="pt-BR"/>
        </w:rPr>
        <w:tab/>
      </w:r>
      <w:r w:rsidR="00A844B9">
        <w:rPr>
          <w:lang w:val="pt-BR"/>
        </w:rPr>
        <w:t>Inicialmente, o problema havia sido “resolvido” de uma maneira mais complexa, com classes adicionais para os cocos de cada macaco, por exemplo, mas foi descoberto que isso não era performático ou mesmo necessário, visto que os cocos são equivalentes; importa a quantidade desses e não sua identidade.</w:t>
      </w:r>
    </w:p>
    <w:p w14:paraId="7453CAAC" w14:textId="07027D67" w:rsidR="00032DD0" w:rsidRDefault="00405099" w:rsidP="00032DD0">
      <w:pPr>
        <w:rPr>
          <w:noProof/>
          <w:lang w:val="pt-BR"/>
        </w:rPr>
      </w:pPr>
      <w:r w:rsidRPr="00744AFE">
        <w:rPr>
          <w:noProof/>
          <w:lang w:val="pt-BR"/>
        </w:rPr>
        <w:drawing>
          <wp:inline distT="0" distB="0" distL="0" distR="0" wp14:anchorId="1489BDAD" wp14:editId="3A13070E">
            <wp:extent cx="5400040" cy="408051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80510"/>
                    </a:xfrm>
                    <a:prstGeom prst="rect">
                      <a:avLst/>
                    </a:prstGeom>
                    <a:noFill/>
                    <a:ln>
                      <a:noFill/>
                    </a:ln>
                  </pic:spPr>
                </pic:pic>
              </a:graphicData>
            </a:graphic>
          </wp:inline>
        </w:drawing>
      </w:r>
    </w:p>
    <w:p w14:paraId="4D932ADC" w14:textId="77777777" w:rsidR="00032DD0" w:rsidRDefault="00032DD0" w:rsidP="00032DD0">
      <w:pPr>
        <w:rPr>
          <w:lang w:val="pt-BR"/>
        </w:rPr>
      </w:pPr>
    </w:p>
    <w:p w14:paraId="21E015DC" w14:textId="77777777" w:rsidR="00EC49FE" w:rsidRPr="009A2E3B" w:rsidRDefault="00603861" w:rsidP="00603861">
      <w:pPr>
        <w:pStyle w:val="Heading1"/>
        <w:rPr>
          <w:lang w:val="pt-BR"/>
        </w:rPr>
      </w:pPr>
      <w:r w:rsidRPr="009A2E3B">
        <w:rPr>
          <w:lang w:val="pt-BR"/>
        </w:rPr>
        <w:t>4</w:t>
      </w:r>
      <w:r w:rsidR="00EC49FE" w:rsidRPr="009A2E3B">
        <w:rPr>
          <w:lang w:val="pt-BR"/>
        </w:rPr>
        <w:t xml:space="preserve">. </w:t>
      </w:r>
      <w:r w:rsidR="009A2E3B">
        <w:rPr>
          <w:lang w:val="pt-BR"/>
        </w:rPr>
        <w:t>Evidências de que o problema foi resolvido</w:t>
      </w:r>
    </w:p>
    <w:p w14:paraId="2CB36DE4" w14:textId="77777777" w:rsidR="00EE3116" w:rsidRDefault="00EE3116" w:rsidP="00EE3116">
      <w:pPr>
        <w:rPr>
          <w:lang w:val="pt-BR"/>
        </w:rPr>
      </w:pPr>
      <w:r>
        <w:rPr>
          <w:lang w:val="pt-BR"/>
        </w:rPr>
        <w:t>Resultados do arquivo gerado pelo programa em modo de teste:</w:t>
      </w:r>
    </w:p>
    <w:p w14:paraId="7A8B9CEA" w14:textId="77777777" w:rsidR="00EE3116" w:rsidRDefault="00EE3116" w:rsidP="00EE3116">
      <w:pPr>
        <w:rPr>
          <w:lang w:val="pt-BR"/>
        </w:rPr>
      </w:pPr>
    </w:p>
    <w:p w14:paraId="590FBC16" w14:textId="77777777" w:rsidR="00EE3116" w:rsidRPr="00EE3116" w:rsidRDefault="00EE3116" w:rsidP="00EE3116">
      <w:pPr>
        <w:rPr>
          <w:lang w:val="pt-BR"/>
        </w:rPr>
      </w:pPr>
      <w:r w:rsidRPr="00EE3116">
        <w:rPr>
          <w:lang w:val="pt-BR"/>
        </w:rPr>
        <w:t>Tempo decorrido para analisar o arquivo "0004macaquinhos.txt": 00:00.041</w:t>
      </w:r>
    </w:p>
    <w:p w14:paraId="4BAF743B" w14:textId="77777777" w:rsidR="00EE3116" w:rsidRPr="00EE3116" w:rsidRDefault="00EE3116" w:rsidP="00EE3116">
      <w:pPr>
        <w:rPr>
          <w:lang w:val="pt-BR"/>
        </w:rPr>
      </w:pPr>
      <w:r w:rsidRPr="00EE3116">
        <w:rPr>
          <w:lang w:val="pt-BR"/>
        </w:rPr>
        <w:tab/>
        <w:t>Vencedor: Macaco 1 - 5 cocos.</w:t>
      </w:r>
    </w:p>
    <w:p w14:paraId="250AC5EA" w14:textId="77777777" w:rsidR="00EE3116" w:rsidRPr="00EE3116" w:rsidRDefault="00EE3116" w:rsidP="00EE3116">
      <w:pPr>
        <w:rPr>
          <w:lang w:val="pt-BR"/>
        </w:rPr>
      </w:pPr>
      <w:r w:rsidRPr="00EE3116">
        <w:rPr>
          <w:lang w:val="pt-BR"/>
        </w:rPr>
        <w:t>Tempo decorrido para analisar o arquivo "0006macaquinhos.txt": 00:00.012</w:t>
      </w:r>
    </w:p>
    <w:p w14:paraId="29576A9D" w14:textId="77777777" w:rsidR="00EE3116" w:rsidRPr="00EE3116" w:rsidRDefault="00EE3116" w:rsidP="00EE3116">
      <w:pPr>
        <w:rPr>
          <w:lang w:val="pt-BR"/>
        </w:rPr>
      </w:pPr>
      <w:r w:rsidRPr="00EE3116">
        <w:rPr>
          <w:lang w:val="pt-BR"/>
        </w:rPr>
        <w:tab/>
        <w:t>Vencedor: Macaco 0 - 43 cocos.</w:t>
      </w:r>
    </w:p>
    <w:p w14:paraId="19A1E340" w14:textId="77777777" w:rsidR="00EE3116" w:rsidRPr="00EE3116" w:rsidRDefault="00EE3116" w:rsidP="00EE3116">
      <w:pPr>
        <w:rPr>
          <w:lang w:val="pt-BR"/>
        </w:rPr>
      </w:pPr>
      <w:r w:rsidRPr="00EE3116">
        <w:rPr>
          <w:lang w:val="pt-BR"/>
        </w:rPr>
        <w:t>Tempo decorrido para analisar o arquivo "0050macaquinhos.txt": 00:00.030</w:t>
      </w:r>
    </w:p>
    <w:p w14:paraId="7297DC66" w14:textId="77777777" w:rsidR="00EE3116" w:rsidRPr="00EE3116" w:rsidRDefault="00EE3116" w:rsidP="00EE3116">
      <w:pPr>
        <w:rPr>
          <w:lang w:val="pt-BR"/>
        </w:rPr>
      </w:pPr>
      <w:r w:rsidRPr="00EE3116">
        <w:rPr>
          <w:lang w:val="pt-BR"/>
        </w:rPr>
        <w:tab/>
        <w:t>Vencedor: Macaco 14 - 1847 cocos.</w:t>
      </w:r>
    </w:p>
    <w:p w14:paraId="46EF2034" w14:textId="77777777" w:rsidR="00EE3116" w:rsidRPr="00EE3116" w:rsidRDefault="00EE3116" w:rsidP="00EE3116">
      <w:pPr>
        <w:rPr>
          <w:lang w:val="pt-BR"/>
        </w:rPr>
      </w:pPr>
      <w:r w:rsidRPr="00EE3116">
        <w:rPr>
          <w:lang w:val="pt-BR"/>
        </w:rPr>
        <w:t>Tempo decorrido para analisar o arquivo "0100macaquinhos.txt": 00:00.091</w:t>
      </w:r>
    </w:p>
    <w:p w14:paraId="5EB33B23" w14:textId="77777777" w:rsidR="00EE3116" w:rsidRPr="00EE3116" w:rsidRDefault="00EE3116" w:rsidP="00EE3116">
      <w:pPr>
        <w:rPr>
          <w:lang w:val="pt-BR"/>
        </w:rPr>
      </w:pPr>
      <w:r w:rsidRPr="00EE3116">
        <w:rPr>
          <w:lang w:val="pt-BR"/>
        </w:rPr>
        <w:tab/>
        <w:t>Vencedor: Macaco 88 - 16327 cocos.</w:t>
      </w:r>
    </w:p>
    <w:p w14:paraId="1CF09C29" w14:textId="77777777" w:rsidR="00EE3116" w:rsidRPr="00EE3116" w:rsidRDefault="00EE3116" w:rsidP="00EE3116">
      <w:pPr>
        <w:rPr>
          <w:lang w:val="pt-BR"/>
        </w:rPr>
      </w:pPr>
      <w:r w:rsidRPr="00EE3116">
        <w:rPr>
          <w:lang w:val="pt-BR"/>
        </w:rPr>
        <w:t>Tempo decorrido para analisar o arquivo "0200macaquinhos.txt": 00:00.098</w:t>
      </w:r>
    </w:p>
    <w:p w14:paraId="55A3A0B1" w14:textId="77777777" w:rsidR="00EE3116" w:rsidRPr="00EE3116" w:rsidRDefault="00EE3116" w:rsidP="00EE3116">
      <w:pPr>
        <w:rPr>
          <w:lang w:val="pt-BR"/>
        </w:rPr>
      </w:pPr>
      <w:r w:rsidRPr="00EE3116">
        <w:rPr>
          <w:lang w:val="pt-BR"/>
        </w:rPr>
        <w:tab/>
        <w:t>Vencedor: Macaco 9 - 17043 cocos.</w:t>
      </w:r>
    </w:p>
    <w:p w14:paraId="0158914D" w14:textId="77777777" w:rsidR="00EE3116" w:rsidRPr="00EE3116" w:rsidRDefault="00EE3116" w:rsidP="00EE3116">
      <w:pPr>
        <w:rPr>
          <w:lang w:val="pt-BR"/>
        </w:rPr>
      </w:pPr>
      <w:r w:rsidRPr="00EE3116">
        <w:rPr>
          <w:lang w:val="pt-BR"/>
        </w:rPr>
        <w:t>Tempo decorrido para analisar o arquivo "0400macaquinhos.txt": 00:00.272</w:t>
      </w:r>
    </w:p>
    <w:p w14:paraId="3DCAF923" w14:textId="77777777" w:rsidR="00EE3116" w:rsidRPr="00EE3116" w:rsidRDefault="00EE3116" w:rsidP="00EE3116">
      <w:pPr>
        <w:rPr>
          <w:lang w:val="pt-BR"/>
        </w:rPr>
      </w:pPr>
      <w:r w:rsidRPr="00EE3116">
        <w:rPr>
          <w:lang w:val="pt-BR"/>
        </w:rPr>
        <w:tab/>
        <w:t>Vencedor: Macaco 109 - 402270 cocos.</w:t>
      </w:r>
    </w:p>
    <w:p w14:paraId="2EC4761B" w14:textId="77777777" w:rsidR="00EE3116" w:rsidRPr="00EE3116" w:rsidRDefault="00EE3116" w:rsidP="00EE3116">
      <w:pPr>
        <w:rPr>
          <w:lang w:val="pt-BR"/>
        </w:rPr>
      </w:pPr>
      <w:r w:rsidRPr="00EE3116">
        <w:rPr>
          <w:lang w:val="pt-BR"/>
        </w:rPr>
        <w:t>Tempo decorrido para analisar o arquivo "0600macaquinhos.txt": 00:00.690</w:t>
      </w:r>
    </w:p>
    <w:p w14:paraId="41F3A633" w14:textId="77777777" w:rsidR="00EE3116" w:rsidRPr="00EE3116" w:rsidRDefault="00EE3116" w:rsidP="00EE3116">
      <w:pPr>
        <w:rPr>
          <w:lang w:val="pt-BR"/>
        </w:rPr>
      </w:pPr>
      <w:r w:rsidRPr="00EE3116">
        <w:rPr>
          <w:lang w:val="pt-BR"/>
        </w:rPr>
        <w:tab/>
        <w:t>Vencedor: Macaco 49 - 307830 cocos.</w:t>
      </w:r>
    </w:p>
    <w:p w14:paraId="3B3BDBCD" w14:textId="77777777" w:rsidR="00EE3116" w:rsidRPr="00EE3116" w:rsidRDefault="00EE3116" w:rsidP="00EE3116">
      <w:pPr>
        <w:rPr>
          <w:lang w:val="pt-BR"/>
        </w:rPr>
      </w:pPr>
      <w:r w:rsidRPr="00EE3116">
        <w:rPr>
          <w:lang w:val="pt-BR"/>
        </w:rPr>
        <w:t>Tempo decorrido para analisar o arquivo "0800macaquinhos.txt": 00:00.986</w:t>
      </w:r>
    </w:p>
    <w:p w14:paraId="026C292F" w14:textId="77777777" w:rsidR="00EE3116" w:rsidRPr="00EE3116" w:rsidRDefault="00EE3116" w:rsidP="00EE3116">
      <w:pPr>
        <w:rPr>
          <w:lang w:val="pt-BR"/>
        </w:rPr>
      </w:pPr>
      <w:r w:rsidRPr="00EE3116">
        <w:rPr>
          <w:lang w:val="pt-BR"/>
        </w:rPr>
        <w:tab/>
        <w:t>Vencedor: Macaco 33 - 626323 cocos.</w:t>
      </w:r>
    </w:p>
    <w:p w14:paraId="0A749E29" w14:textId="77777777" w:rsidR="00EE3116" w:rsidRPr="00EE3116" w:rsidRDefault="00EE3116" w:rsidP="00EE3116">
      <w:pPr>
        <w:rPr>
          <w:lang w:val="pt-BR"/>
        </w:rPr>
      </w:pPr>
      <w:r w:rsidRPr="00EE3116">
        <w:rPr>
          <w:lang w:val="pt-BR"/>
        </w:rPr>
        <w:t>Tempo decorrido para analisar o arquivo "1000macaquinhos.txt": 00:01.1528</w:t>
      </w:r>
    </w:p>
    <w:p w14:paraId="36E43336" w14:textId="77777777" w:rsidR="00EE3116" w:rsidRPr="00EE3116" w:rsidRDefault="00EE3116" w:rsidP="00EE3116">
      <w:pPr>
        <w:rPr>
          <w:lang w:val="pt-BR"/>
        </w:rPr>
      </w:pPr>
      <w:r w:rsidRPr="00EE3116">
        <w:rPr>
          <w:lang w:val="pt-BR"/>
        </w:rPr>
        <w:tab/>
        <w:t>Vencedor: Macaco 77 - 333394 cocos.</w:t>
      </w:r>
    </w:p>
    <w:p w14:paraId="6B8D5E72" w14:textId="77777777" w:rsidR="00EE3116" w:rsidRPr="00EE3116" w:rsidRDefault="00EE3116" w:rsidP="00EE3116">
      <w:pPr>
        <w:rPr>
          <w:lang w:val="pt-BR"/>
        </w:rPr>
      </w:pPr>
      <w:r w:rsidRPr="00EE3116">
        <w:rPr>
          <w:lang w:val="pt-BR"/>
        </w:rPr>
        <w:t>Tempo decorrido para analisar o arquivo "2000macaquinhos.txt": 00:06.6456</w:t>
      </w:r>
    </w:p>
    <w:p w14:paraId="296D230B" w14:textId="77777777" w:rsidR="00EE3116" w:rsidRPr="00EE3116" w:rsidRDefault="00EE3116" w:rsidP="00EE3116">
      <w:pPr>
        <w:rPr>
          <w:lang w:val="pt-BR"/>
        </w:rPr>
      </w:pPr>
      <w:r w:rsidRPr="00EE3116">
        <w:rPr>
          <w:lang w:val="pt-BR"/>
        </w:rPr>
        <w:tab/>
        <w:t>Vencedor: Macaco 539 - 4844003 cocos.</w:t>
      </w:r>
    </w:p>
    <w:p w14:paraId="5AE61890" w14:textId="77777777" w:rsidR="00EE3116" w:rsidRPr="00EE3116" w:rsidRDefault="00EE3116" w:rsidP="00EE3116">
      <w:pPr>
        <w:rPr>
          <w:lang w:val="pt-BR"/>
        </w:rPr>
      </w:pPr>
      <w:r w:rsidRPr="00EE3116">
        <w:rPr>
          <w:lang w:val="pt-BR"/>
        </w:rPr>
        <w:t>------------------------ RESULTADOS ------------------------</w:t>
      </w:r>
    </w:p>
    <w:p w14:paraId="484935A9" w14:textId="77777777" w:rsidR="00EE3116" w:rsidRPr="00EE3116" w:rsidRDefault="00EE3116" w:rsidP="00EE3116">
      <w:pPr>
        <w:rPr>
          <w:lang w:val="pt-BR"/>
        </w:rPr>
      </w:pPr>
      <w:r w:rsidRPr="00EE3116">
        <w:rPr>
          <w:lang w:val="pt-BR"/>
        </w:rPr>
        <w:t>Total de arquivos analisados: 10</w:t>
      </w:r>
    </w:p>
    <w:p w14:paraId="3B9C7D12" w14:textId="77777777" w:rsidR="00EE3116" w:rsidRPr="00EE3116" w:rsidRDefault="00EE3116" w:rsidP="00EE3116">
      <w:pPr>
        <w:rPr>
          <w:lang w:val="pt-BR"/>
        </w:rPr>
      </w:pPr>
      <w:r w:rsidRPr="00EE3116">
        <w:rPr>
          <w:lang w:val="pt-BR"/>
        </w:rPr>
        <w:t>Tempo total de execução: 00:10.10210</w:t>
      </w:r>
    </w:p>
    <w:p w14:paraId="7D76EBDC" w14:textId="77777777" w:rsidR="00032DD0" w:rsidRDefault="00EE3116" w:rsidP="00032DD0">
      <w:pPr>
        <w:rPr>
          <w:lang w:val="pt-BR"/>
        </w:rPr>
      </w:pPr>
      <w:r w:rsidRPr="00EE3116">
        <w:rPr>
          <w:lang w:val="pt-BR"/>
        </w:rPr>
        <w:t>Tempo médio de execução: 00:01.1021</w:t>
      </w:r>
    </w:p>
    <w:p w14:paraId="56434C55" w14:textId="77777777" w:rsidR="00032DD0" w:rsidRDefault="00032DD0" w:rsidP="00032DD0">
      <w:pPr>
        <w:rPr>
          <w:lang w:val="pt-BR"/>
        </w:rPr>
      </w:pPr>
    </w:p>
    <w:p w14:paraId="6ED44AFE" w14:textId="77777777" w:rsidR="00EC49FE" w:rsidRPr="00EE3116" w:rsidRDefault="00603861" w:rsidP="00603861">
      <w:pPr>
        <w:pStyle w:val="Heading1"/>
        <w:rPr>
          <w:lang w:val="pt-BR"/>
        </w:rPr>
      </w:pPr>
      <w:r w:rsidRPr="00EE3116">
        <w:rPr>
          <w:lang w:val="pt-BR"/>
        </w:rPr>
        <w:t>5</w:t>
      </w:r>
      <w:r w:rsidR="00EC49FE" w:rsidRPr="00EE3116">
        <w:rPr>
          <w:lang w:val="pt-BR"/>
        </w:rPr>
        <w:t xml:space="preserve">. </w:t>
      </w:r>
      <w:r w:rsidR="009A2E3B" w:rsidRPr="00EE3116">
        <w:rPr>
          <w:lang w:val="pt-BR"/>
        </w:rPr>
        <w:t>Conclusões</w:t>
      </w:r>
    </w:p>
    <w:p w14:paraId="614DE49D" w14:textId="1EB27019" w:rsidR="002469A4" w:rsidRPr="00756D5C" w:rsidRDefault="0052066E" w:rsidP="0041496E">
      <w:pPr>
        <w:rPr>
          <w:sz w:val="20"/>
          <w:lang w:val="pt-BR" w:eastAsia="en-US"/>
        </w:rPr>
      </w:pPr>
      <w:r>
        <w:rPr>
          <w:lang w:val="pt-BR"/>
        </w:rPr>
        <w:tab/>
      </w:r>
      <w:r w:rsidR="00C77401">
        <w:rPr>
          <w:lang w:val="pt-BR"/>
        </w:rPr>
        <w:t>Podemos concluir do trabalho diversas coisas, mas principalmente a importância do uso das estruturas de dados corretas de acordo com o problema proposto.</w:t>
      </w:r>
      <w:r>
        <w:rPr>
          <w:lang w:val="pt-BR"/>
        </w:rPr>
        <w:t xml:space="preserve"> </w:t>
      </w:r>
      <w:r w:rsidR="00756D5C">
        <w:rPr>
          <w:lang w:val="pt-BR"/>
        </w:rPr>
        <w:t xml:space="preserve">Aprendemos que estruturas como Listas (sejam elas encadeadas ou de array) são exponencialmente mais complexas quando aplicadas sem o endendimento adequado do problema, e, ainda, </w:t>
      </w:r>
      <w:r w:rsidR="00756D5C">
        <w:rPr>
          <w:lang w:val="pt-BR"/>
        </w:rPr>
        <w:lastRenderedPageBreak/>
        <w:t>que sempre há o que pode ser melhorado, por menor que seja, visto que será importante conforme o projeto amplia.</w:t>
      </w:r>
    </w:p>
    <w:sectPr w:rsidR="002469A4" w:rsidRPr="00756D5C">
      <w:headerReference w:type="even" r:id="rId11"/>
      <w:headerReference w:type="default" r:id="rId12"/>
      <w:footerReference w:type="even" r:id="rId13"/>
      <w:footerReference w:type="first" r:id="rId14"/>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01691" w14:textId="77777777" w:rsidR="00106BEA" w:rsidRDefault="00106BEA">
      <w:r>
        <w:separator/>
      </w:r>
    </w:p>
  </w:endnote>
  <w:endnote w:type="continuationSeparator" w:id="0">
    <w:p w14:paraId="4D8752C1" w14:textId="77777777" w:rsidR="00106BEA" w:rsidRDefault="00106BEA">
      <w:r>
        <w:continuationSeparator/>
      </w:r>
    </w:p>
  </w:endnote>
  <w:endnote w:type="continuationNotice" w:id="1">
    <w:p w14:paraId="24989075" w14:textId="77777777" w:rsidR="00106BEA" w:rsidRDefault="00106BEA">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77645" w14:textId="77777777" w:rsidR="0092301E" w:rsidRDefault="0092301E">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40B4F" w14:textId="77777777" w:rsidR="0092301E" w:rsidRDefault="0092301E">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6B197" w14:textId="77777777" w:rsidR="00106BEA" w:rsidRDefault="00106BEA">
      <w:r>
        <w:separator/>
      </w:r>
    </w:p>
  </w:footnote>
  <w:footnote w:type="continuationSeparator" w:id="0">
    <w:p w14:paraId="0022B6B8" w14:textId="77777777" w:rsidR="00106BEA" w:rsidRDefault="00106BEA">
      <w:r>
        <w:continuationSeparator/>
      </w:r>
    </w:p>
  </w:footnote>
  <w:footnote w:type="continuationNotice" w:id="1">
    <w:p w14:paraId="75FA4F46" w14:textId="77777777" w:rsidR="00106BEA" w:rsidRDefault="00106BEA">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731E4"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64D1D3C3" w14:textId="77777777" w:rsidR="0092301E" w:rsidRPr="00EC49FE" w:rsidRDefault="0092301E">
    <w:pPr>
      <w:jc w:val="right"/>
      <w:rPr>
        <w:lang w:val="pt-BR"/>
      </w:rPr>
    </w:pPr>
    <w:r w:rsidRPr="00EC49FE">
      <w:rPr>
        <w:lang w:val="pt-BR"/>
      </w:rPr>
      <w:t>S. Sandri, J. Stolfi, L.Velho</w:t>
    </w:r>
  </w:p>
  <w:p w14:paraId="60B5DB2C" w14:textId="77777777" w:rsidR="0092301E" w:rsidRPr="0052066E" w:rsidRDefault="0092301E">
    <w:pPr>
      <w:rPr>
        <w:lang w:val="pt-B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DB19D" w14:textId="77777777" w:rsidR="0092301E" w:rsidRDefault="0092301E">
    <w:pPr>
      <w:framePr w:wrap="around" w:vAnchor="text" w:hAnchor="margin" w:xAlign="inside" w:y="1"/>
    </w:pPr>
  </w:p>
  <w:p w14:paraId="2773D6A3" w14:textId="77777777" w:rsidR="0092301E" w:rsidRDefault="0092301E">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15:restartNumberingAfterBreak="0">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8"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num w:numId="1" w16cid:durableId="211424377">
    <w:abstractNumId w:val="11"/>
  </w:num>
  <w:num w:numId="2" w16cid:durableId="628783383">
    <w:abstractNumId w:val="14"/>
  </w:num>
  <w:num w:numId="3" w16cid:durableId="1291086418">
    <w:abstractNumId w:val="15"/>
  </w:num>
  <w:num w:numId="4" w16cid:durableId="727074513">
    <w:abstractNumId w:val="16"/>
  </w:num>
  <w:num w:numId="5" w16cid:durableId="371004168">
    <w:abstractNumId w:val="10"/>
  </w:num>
  <w:num w:numId="6" w16cid:durableId="1622036086">
    <w:abstractNumId w:val="18"/>
  </w:num>
  <w:num w:numId="7" w16cid:durableId="1361666865">
    <w:abstractNumId w:val="13"/>
  </w:num>
  <w:num w:numId="8" w16cid:durableId="690447956">
    <w:abstractNumId w:val="17"/>
  </w:num>
  <w:num w:numId="9" w16cid:durableId="1934508531">
    <w:abstractNumId w:val="12"/>
  </w:num>
  <w:num w:numId="10" w16cid:durableId="923417240">
    <w:abstractNumId w:val="9"/>
  </w:num>
  <w:num w:numId="11" w16cid:durableId="591548582">
    <w:abstractNumId w:val="7"/>
  </w:num>
  <w:num w:numId="12" w16cid:durableId="620036111">
    <w:abstractNumId w:val="6"/>
  </w:num>
  <w:num w:numId="13" w16cid:durableId="1691829933">
    <w:abstractNumId w:val="5"/>
  </w:num>
  <w:num w:numId="14" w16cid:durableId="625355319">
    <w:abstractNumId w:val="4"/>
  </w:num>
  <w:num w:numId="15" w16cid:durableId="1109163134">
    <w:abstractNumId w:val="8"/>
  </w:num>
  <w:num w:numId="16" w16cid:durableId="1344358514">
    <w:abstractNumId w:val="3"/>
  </w:num>
  <w:num w:numId="17" w16cid:durableId="1864973424">
    <w:abstractNumId w:val="2"/>
  </w:num>
  <w:num w:numId="18" w16cid:durableId="1501264403">
    <w:abstractNumId w:val="1"/>
  </w:num>
  <w:num w:numId="19" w16cid:durableId="2072461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9FE"/>
    <w:rsid w:val="00011B17"/>
    <w:rsid w:val="00022497"/>
    <w:rsid w:val="000307D6"/>
    <w:rsid w:val="00032DD0"/>
    <w:rsid w:val="00070B5A"/>
    <w:rsid w:val="00106BEA"/>
    <w:rsid w:val="00126460"/>
    <w:rsid w:val="001A222E"/>
    <w:rsid w:val="001B0861"/>
    <w:rsid w:val="001F3F48"/>
    <w:rsid w:val="0022582D"/>
    <w:rsid w:val="002469A4"/>
    <w:rsid w:val="0025722C"/>
    <w:rsid w:val="00290562"/>
    <w:rsid w:val="003112B6"/>
    <w:rsid w:val="0031403C"/>
    <w:rsid w:val="00357BA1"/>
    <w:rsid w:val="0039084B"/>
    <w:rsid w:val="003C25DE"/>
    <w:rsid w:val="003C5D8E"/>
    <w:rsid w:val="003E22DD"/>
    <w:rsid w:val="003F4556"/>
    <w:rsid w:val="004023B2"/>
    <w:rsid w:val="00403C19"/>
    <w:rsid w:val="00405099"/>
    <w:rsid w:val="0041496E"/>
    <w:rsid w:val="004A4FEF"/>
    <w:rsid w:val="00506E87"/>
    <w:rsid w:val="0052066E"/>
    <w:rsid w:val="00556B9F"/>
    <w:rsid w:val="00566477"/>
    <w:rsid w:val="005C3778"/>
    <w:rsid w:val="00603861"/>
    <w:rsid w:val="00630686"/>
    <w:rsid w:val="00676E05"/>
    <w:rsid w:val="0068092C"/>
    <w:rsid w:val="006871FA"/>
    <w:rsid w:val="00694673"/>
    <w:rsid w:val="00744AFE"/>
    <w:rsid w:val="00756D5C"/>
    <w:rsid w:val="007626D1"/>
    <w:rsid w:val="007C4987"/>
    <w:rsid w:val="00881DDA"/>
    <w:rsid w:val="00892EFF"/>
    <w:rsid w:val="008B0555"/>
    <w:rsid w:val="008B1055"/>
    <w:rsid w:val="0092301E"/>
    <w:rsid w:val="009448BD"/>
    <w:rsid w:val="00977226"/>
    <w:rsid w:val="009A2E3B"/>
    <w:rsid w:val="009C66C4"/>
    <w:rsid w:val="009E1702"/>
    <w:rsid w:val="009E2935"/>
    <w:rsid w:val="00A53D53"/>
    <w:rsid w:val="00A844B9"/>
    <w:rsid w:val="00B06EFE"/>
    <w:rsid w:val="00B16E1E"/>
    <w:rsid w:val="00B67BD6"/>
    <w:rsid w:val="00BC3338"/>
    <w:rsid w:val="00C3594B"/>
    <w:rsid w:val="00C66FED"/>
    <w:rsid w:val="00C77401"/>
    <w:rsid w:val="00CC071E"/>
    <w:rsid w:val="00D50622"/>
    <w:rsid w:val="00D97150"/>
    <w:rsid w:val="00E07233"/>
    <w:rsid w:val="00E14DFF"/>
    <w:rsid w:val="00EC49FE"/>
    <w:rsid w:val="00EE3116"/>
    <w:rsid w:val="00EE70EF"/>
    <w:rsid w:val="00F966A4"/>
    <w:rsid w:val="00FB3CC8"/>
    <w:rsid w:val="00FB4467"/>
    <w:rsid w:val="00FC4CC4"/>
    <w:rsid w:val="00FC7520"/>
    <w:rsid w:val="00FF1B4C"/>
    <w:rsid w:val="1A71F1FA"/>
    <w:rsid w:val="343583CF"/>
    <w:rsid w:val="350992A0"/>
    <w:rsid w:val="3CB5D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87052"/>
  <w15:chartTrackingRefBased/>
  <w15:docId w15:val="{4D78FFCC-E0AF-4C47-ACF6-859E51AEB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720"/>
      </w:tabs>
      <w:spacing w:before="120"/>
      <w:jc w:val="both"/>
    </w:pPr>
    <w:rPr>
      <w:rFonts w:ascii="Times" w:hAnsi="Times"/>
      <w:sz w:val="24"/>
      <w:lang w:eastAsia="pt-BR"/>
    </w:rPr>
  </w:style>
  <w:style w:type="paragraph" w:styleId="Heading1">
    <w:name w:val="heading 1"/>
    <w:basedOn w:val="Normal"/>
    <w:next w:val="Normal"/>
    <w:qFormat/>
    <w:pPr>
      <w:keepNext/>
      <w:spacing w:before="240"/>
      <w:jc w:val="left"/>
      <w:outlineLvl w:val="0"/>
    </w:pPr>
    <w:rPr>
      <w:b/>
      <w:kern w:val="28"/>
      <w:sz w:val="26"/>
    </w:rPr>
  </w:style>
  <w:style w:type="paragraph" w:styleId="Heading2">
    <w:name w:val="heading 2"/>
    <w:basedOn w:val="Normal"/>
    <w:next w:val="Normal"/>
    <w:qFormat/>
    <w:pPr>
      <w:keepNext/>
      <w:spacing w:before="240"/>
      <w:jc w:val="left"/>
      <w:outlineLvl w:val="1"/>
    </w:pPr>
    <w:rPr>
      <w:b/>
    </w:rPr>
  </w:style>
  <w:style w:type="paragraph" w:styleId="Heading3">
    <w:name w:val="heading 3"/>
    <w:basedOn w:val="Normal"/>
    <w:next w:val="Normal"/>
    <w:qFormat/>
    <w:pPr>
      <w:keepNext/>
      <w:spacing w:before="240"/>
      <w:outlineLvl w:val="2"/>
    </w:pPr>
    <w:rPr>
      <w:rFonts w:ascii="Helvetica" w:hAnsi="Helvetica"/>
      <w:b/>
    </w:rPr>
  </w:style>
  <w:style w:type="paragraph" w:styleId="Heading4">
    <w:name w:val="heading 4"/>
    <w:basedOn w:val="Normal"/>
    <w:next w:val="Normal"/>
    <w:qFormat/>
    <w:pPr>
      <w:keepNext/>
      <w:spacing w:before="240"/>
      <w:outlineLvl w:val="3"/>
    </w:pPr>
    <w:rPr>
      <w:rFonts w:ascii="Arial" w:hAnsi="Arial"/>
      <w:b/>
    </w:rPr>
  </w:style>
  <w:style w:type="paragraph" w:styleId="Heading5">
    <w:name w:val="heading 5"/>
    <w:basedOn w:val="Normal"/>
    <w:next w:val="Normal"/>
    <w:qFormat/>
    <w:pPr>
      <w:spacing w:before="240"/>
      <w:outlineLvl w:val="4"/>
    </w:pPr>
    <w:rPr>
      <w:sz w:val="22"/>
    </w:rPr>
  </w:style>
  <w:style w:type="paragraph" w:styleId="Heading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itle">
    <w:name w:val="Title"/>
    <w:basedOn w:val="Normal"/>
    <w:qFormat/>
    <w:rsid w:val="0039084B"/>
    <w:pPr>
      <w:spacing w:before="240"/>
      <w:ind w:firstLine="397"/>
      <w:jc w:val="center"/>
    </w:pPr>
    <w:rPr>
      <w:rFonts w:cs="Arial"/>
      <w:b/>
      <w:bCs/>
      <w:sz w:val="32"/>
      <w:szCs w:val="32"/>
    </w:rPr>
  </w:style>
  <w:style w:type="paragraph" w:styleId="Caption">
    <w:name w:val="caption"/>
    <w:basedOn w:val="Normal"/>
    <w:next w:val="Normal"/>
    <w:qFormat/>
    <w:rsid w:val="0022582D"/>
    <w:pPr>
      <w:spacing w:after="120"/>
      <w:ind w:left="454" w:right="454"/>
      <w:jc w:val="center"/>
    </w:pPr>
    <w:rPr>
      <w:rFonts w:ascii="Helvetica" w:hAnsi="Helvetica"/>
      <w:b/>
      <w:bCs/>
      <w:sz w:val="20"/>
    </w:rPr>
  </w:style>
  <w:style w:type="paragraph" w:styleId="HTMLPreformatted">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paragraph" w:styleId="Header">
    <w:name w:val="header"/>
    <w:basedOn w:val="Normal"/>
    <w:link w:val="HeaderChar"/>
    <w:rsid w:val="001F3F48"/>
    <w:pPr>
      <w:tabs>
        <w:tab w:val="clear" w:pos="720"/>
        <w:tab w:val="center" w:pos="4419"/>
        <w:tab w:val="right" w:pos="8838"/>
      </w:tabs>
    </w:pPr>
  </w:style>
  <w:style w:type="character" w:customStyle="1" w:styleId="HeaderChar">
    <w:name w:val="Header Char"/>
    <w:basedOn w:val="DefaultParagraphFont"/>
    <w:link w:val="Header"/>
    <w:rsid w:val="001F3F48"/>
    <w:rPr>
      <w:rFonts w:ascii="Times" w:hAnsi="Times"/>
      <w:sz w:val="24"/>
      <w:lang w:eastAsia="pt-BR"/>
    </w:rPr>
  </w:style>
  <w:style w:type="paragraph" w:styleId="Footer">
    <w:name w:val="footer"/>
    <w:basedOn w:val="Normal"/>
    <w:link w:val="FooterChar"/>
    <w:rsid w:val="001F3F48"/>
    <w:pPr>
      <w:tabs>
        <w:tab w:val="clear" w:pos="720"/>
        <w:tab w:val="center" w:pos="4419"/>
        <w:tab w:val="right" w:pos="8838"/>
      </w:tabs>
    </w:pPr>
  </w:style>
  <w:style w:type="character" w:customStyle="1" w:styleId="FooterChar">
    <w:name w:val="Footer Char"/>
    <w:basedOn w:val="DefaultParagraphFont"/>
    <w:link w:val="Footer"/>
    <w:rsid w:val="001F3F48"/>
    <w:rPr>
      <w:rFonts w:ascii="Times" w:hAnsi="Times"/>
      <w:sz w:val="24"/>
      <w:lang w:eastAsia="pt-BR"/>
    </w:rPr>
  </w:style>
  <w:style w:type="paragraph" w:styleId="Revision">
    <w:name w:val="Revision"/>
    <w:hidden/>
    <w:uiPriority w:val="99"/>
    <w:semiHidden/>
    <w:rsid w:val="00FB3CC8"/>
    <w:rPr>
      <w:rFonts w:ascii="Times" w:hAnsi="Times"/>
      <w:sz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6389">
      <w:bodyDiv w:val="1"/>
      <w:marLeft w:val="0"/>
      <w:marRight w:val="0"/>
      <w:marTop w:val="0"/>
      <w:marBottom w:val="0"/>
      <w:divBdr>
        <w:top w:val="none" w:sz="0" w:space="0" w:color="auto"/>
        <w:left w:val="none" w:sz="0" w:space="0" w:color="auto"/>
        <w:bottom w:val="none" w:sz="0" w:space="0" w:color="auto"/>
        <w:right w:val="none" w:sz="0" w:space="0" w:color="auto"/>
      </w:divBdr>
      <w:divsChild>
        <w:div w:id="1820032929">
          <w:marLeft w:val="0"/>
          <w:marRight w:val="0"/>
          <w:marTop w:val="0"/>
          <w:marBottom w:val="0"/>
          <w:divBdr>
            <w:top w:val="none" w:sz="0" w:space="0" w:color="auto"/>
            <w:left w:val="none" w:sz="0" w:space="0" w:color="auto"/>
            <w:bottom w:val="none" w:sz="0" w:space="0" w:color="auto"/>
            <w:right w:val="none" w:sz="0" w:space="0" w:color="auto"/>
          </w:divBdr>
          <w:divsChild>
            <w:div w:id="1249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6216">
      <w:bodyDiv w:val="1"/>
      <w:marLeft w:val="0"/>
      <w:marRight w:val="0"/>
      <w:marTop w:val="0"/>
      <w:marBottom w:val="0"/>
      <w:divBdr>
        <w:top w:val="none" w:sz="0" w:space="0" w:color="auto"/>
        <w:left w:val="none" w:sz="0" w:space="0" w:color="auto"/>
        <w:bottom w:val="none" w:sz="0" w:space="0" w:color="auto"/>
        <w:right w:val="none" w:sz="0" w:space="0" w:color="auto"/>
      </w:divBdr>
      <w:divsChild>
        <w:div w:id="200945157">
          <w:marLeft w:val="0"/>
          <w:marRight w:val="0"/>
          <w:marTop w:val="0"/>
          <w:marBottom w:val="0"/>
          <w:divBdr>
            <w:top w:val="none" w:sz="0" w:space="0" w:color="auto"/>
            <w:left w:val="none" w:sz="0" w:space="0" w:color="auto"/>
            <w:bottom w:val="none" w:sz="0" w:space="0" w:color="auto"/>
            <w:right w:val="none" w:sz="0" w:space="0" w:color="auto"/>
          </w:divBdr>
          <w:divsChild>
            <w:div w:id="93406400">
              <w:marLeft w:val="0"/>
              <w:marRight w:val="0"/>
              <w:marTop w:val="0"/>
              <w:marBottom w:val="0"/>
              <w:divBdr>
                <w:top w:val="none" w:sz="0" w:space="0" w:color="auto"/>
                <w:left w:val="none" w:sz="0" w:space="0" w:color="auto"/>
                <w:bottom w:val="none" w:sz="0" w:space="0" w:color="auto"/>
                <w:right w:val="none" w:sz="0" w:space="0" w:color="auto"/>
              </w:divBdr>
            </w:div>
            <w:div w:id="680548449">
              <w:marLeft w:val="0"/>
              <w:marRight w:val="0"/>
              <w:marTop w:val="0"/>
              <w:marBottom w:val="0"/>
              <w:divBdr>
                <w:top w:val="none" w:sz="0" w:space="0" w:color="auto"/>
                <w:left w:val="none" w:sz="0" w:space="0" w:color="auto"/>
                <w:bottom w:val="none" w:sz="0" w:space="0" w:color="auto"/>
                <w:right w:val="none" w:sz="0" w:space="0" w:color="auto"/>
              </w:divBdr>
            </w:div>
            <w:div w:id="77267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1636180035">
      <w:bodyDiv w:val="1"/>
      <w:marLeft w:val="0"/>
      <w:marRight w:val="0"/>
      <w:marTop w:val="0"/>
      <w:marBottom w:val="0"/>
      <w:divBdr>
        <w:top w:val="none" w:sz="0" w:space="0" w:color="auto"/>
        <w:left w:val="none" w:sz="0" w:space="0" w:color="auto"/>
        <w:bottom w:val="none" w:sz="0" w:space="0" w:color="auto"/>
        <w:right w:val="none" w:sz="0" w:space="0" w:color="auto"/>
      </w:divBdr>
      <w:divsChild>
        <w:div w:id="1950501282">
          <w:marLeft w:val="0"/>
          <w:marRight w:val="0"/>
          <w:marTop w:val="0"/>
          <w:marBottom w:val="0"/>
          <w:divBdr>
            <w:top w:val="none" w:sz="0" w:space="0" w:color="auto"/>
            <w:left w:val="none" w:sz="0" w:space="0" w:color="auto"/>
            <w:bottom w:val="none" w:sz="0" w:space="0" w:color="auto"/>
            <w:right w:val="none" w:sz="0" w:space="0" w:color="auto"/>
          </w:divBdr>
          <w:divsChild>
            <w:div w:id="1030111036">
              <w:marLeft w:val="0"/>
              <w:marRight w:val="0"/>
              <w:marTop w:val="0"/>
              <w:marBottom w:val="0"/>
              <w:divBdr>
                <w:top w:val="none" w:sz="0" w:space="0" w:color="auto"/>
                <w:left w:val="none" w:sz="0" w:space="0" w:color="auto"/>
                <w:bottom w:val="none" w:sz="0" w:space="0" w:color="auto"/>
                <w:right w:val="none" w:sz="0" w:space="0" w:color="auto"/>
              </w:divBdr>
            </w:div>
            <w:div w:id="1035228281">
              <w:marLeft w:val="0"/>
              <w:marRight w:val="0"/>
              <w:marTop w:val="0"/>
              <w:marBottom w:val="0"/>
              <w:divBdr>
                <w:top w:val="none" w:sz="0" w:space="0" w:color="auto"/>
                <w:left w:val="none" w:sz="0" w:space="0" w:color="auto"/>
                <w:bottom w:val="none" w:sz="0" w:space="0" w:color="auto"/>
                <w:right w:val="none" w:sz="0" w:space="0" w:color="auto"/>
              </w:divBdr>
            </w:div>
            <w:div w:id="175774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1691099364">
      <w:bodyDiv w:val="1"/>
      <w:marLeft w:val="0"/>
      <w:marRight w:val="0"/>
      <w:marTop w:val="0"/>
      <w:marBottom w:val="0"/>
      <w:divBdr>
        <w:top w:val="none" w:sz="0" w:space="0" w:color="auto"/>
        <w:left w:val="none" w:sz="0" w:space="0" w:color="auto"/>
        <w:bottom w:val="none" w:sz="0" w:space="0" w:color="auto"/>
        <w:right w:val="none" w:sz="0" w:space="0" w:color="auto"/>
      </w:divBdr>
      <w:divsChild>
        <w:div w:id="1543831624">
          <w:marLeft w:val="0"/>
          <w:marRight w:val="0"/>
          <w:marTop w:val="0"/>
          <w:marBottom w:val="0"/>
          <w:divBdr>
            <w:top w:val="none" w:sz="0" w:space="0" w:color="auto"/>
            <w:left w:val="none" w:sz="0" w:space="0" w:color="auto"/>
            <w:bottom w:val="none" w:sz="0" w:space="0" w:color="auto"/>
            <w:right w:val="none" w:sz="0" w:space="0" w:color="auto"/>
          </w:divBdr>
          <w:divsChild>
            <w:div w:id="41633492">
              <w:marLeft w:val="0"/>
              <w:marRight w:val="0"/>
              <w:marTop w:val="0"/>
              <w:marBottom w:val="0"/>
              <w:divBdr>
                <w:top w:val="none" w:sz="0" w:space="0" w:color="auto"/>
                <w:left w:val="none" w:sz="0" w:space="0" w:color="auto"/>
                <w:bottom w:val="none" w:sz="0" w:space="0" w:color="auto"/>
                <w:right w:val="none" w:sz="0" w:space="0" w:color="auto"/>
              </w:divBdr>
            </w:div>
            <w:div w:id="1002781949">
              <w:marLeft w:val="0"/>
              <w:marRight w:val="0"/>
              <w:marTop w:val="0"/>
              <w:marBottom w:val="0"/>
              <w:divBdr>
                <w:top w:val="none" w:sz="0" w:space="0" w:color="auto"/>
                <w:left w:val="none" w:sz="0" w:space="0" w:color="auto"/>
                <w:bottom w:val="none" w:sz="0" w:space="0" w:color="auto"/>
                <w:right w:val="none" w:sz="0" w:space="0" w:color="auto"/>
              </w:divBdr>
            </w:div>
            <w:div w:id="12912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1DB4EF2F44E8741A3B7C64E26A81F39" ma:contentTypeVersion="6" ma:contentTypeDescription="Crie um novo documento." ma:contentTypeScope="" ma:versionID="6f2e3708269f143ed3a4c7993f585491">
  <xsd:schema xmlns:xsd="http://www.w3.org/2001/XMLSchema" xmlns:xs="http://www.w3.org/2001/XMLSchema" xmlns:p="http://schemas.microsoft.com/office/2006/metadata/properties" xmlns:ns3="bbfbb147-0e8d-4867-bc3c-168a7971256d" xmlns:ns4="ba43e9b5-5c3c-4b61-86b4-9718ce237837" targetNamespace="http://schemas.microsoft.com/office/2006/metadata/properties" ma:root="true" ma:fieldsID="7b54ec636d669d228c54f9a9b856f2dc" ns3:_="" ns4:_="">
    <xsd:import namespace="bbfbb147-0e8d-4867-bc3c-168a7971256d"/>
    <xsd:import namespace="ba43e9b5-5c3c-4b61-86b4-9718ce237837"/>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fbb147-0e8d-4867-bc3c-168a797125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43e9b5-5c3c-4b61-86b4-9718ce237837" elementFormDefault="qualified">
    <xsd:import namespace="http://schemas.microsoft.com/office/2006/documentManagement/types"/>
    <xsd:import namespace="http://schemas.microsoft.com/office/infopath/2007/PartnerControls"/>
    <xsd:element name="SharedWithUsers" ma:index="11"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hes de Compartilhado Com" ma:internalName="SharedWithDetails" ma:readOnly="true">
      <xsd:simpleType>
        <xsd:restriction base="dms:Note">
          <xsd:maxLength value="255"/>
        </xsd:restriction>
      </xsd:simpleType>
    </xsd:element>
    <xsd:element name="SharingHintHash" ma:index="13"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bbfbb147-0e8d-4867-bc3c-168a7971256d" xsi:nil="true"/>
  </documentManagement>
</p:properties>
</file>

<file path=customXml/itemProps1.xml><?xml version="1.0" encoding="utf-8"?>
<ds:datastoreItem xmlns:ds="http://schemas.openxmlformats.org/officeDocument/2006/customXml" ds:itemID="{6D00E795-835E-4FD1-8EB2-827E4C8C0C20}">
  <ds:schemaRefs>
    <ds:schemaRef ds:uri="http://schemas.microsoft.com/sharepoint/v3/contenttype/forms"/>
  </ds:schemaRefs>
</ds:datastoreItem>
</file>

<file path=customXml/itemProps2.xml><?xml version="1.0" encoding="utf-8"?>
<ds:datastoreItem xmlns:ds="http://schemas.openxmlformats.org/officeDocument/2006/customXml" ds:itemID="{D3B2D7BB-B82B-4A46-B134-6F9380F06F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fbb147-0e8d-4867-bc3c-168a7971256d"/>
    <ds:schemaRef ds:uri="ba43e9b5-5c3c-4b61-86b4-9718ce2378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E89298-6A84-4033-A3B4-18F0B97E65AE}">
  <ds:schemaRefs>
    <ds:schemaRef ds:uri="http://schemas.microsoft.com/office/2006/metadata/properties"/>
    <ds:schemaRef ds:uri="http://schemas.microsoft.com/office/infopath/2007/PartnerControls"/>
    <ds:schemaRef ds:uri="bbfbb147-0e8d-4867-bc3c-168a7971256d"/>
  </ds:schemaRefs>
</ds:datastoreItem>
</file>

<file path=docProps/app.xml><?xml version="1.0" encoding="utf-8"?>
<Properties xmlns="http://schemas.openxmlformats.org/officeDocument/2006/extended-properties" xmlns:vt="http://schemas.openxmlformats.org/officeDocument/2006/docPropsVTypes">
  <Template>sbc-template.dot</Template>
  <TotalTime>17</TotalTime>
  <Pages>4</Pages>
  <Words>804</Words>
  <Characters>4588</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Instruções aos Autores de Contribuições para o SIBGRAPI</vt:lpstr>
      <vt:lpstr>Instruções aos Autores de Contribuições para o SIBGRAPI</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FELIPE SILVA</cp:lastModifiedBy>
  <cp:revision>3</cp:revision>
  <cp:lastPrinted>2023-04-12T23:07:00Z</cp:lastPrinted>
  <dcterms:created xsi:type="dcterms:W3CDTF">2023-04-12T23:05:00Z</dcterms:created>
  <dcterms:modified xsi:type="dcterms:W3CDTF">2023-04-12T23:22:00Z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0x01010081DB4EF2F44E8741A3B7C64E26A81F39</vt:lpwstr>
  </property>
</Properties>
</file>